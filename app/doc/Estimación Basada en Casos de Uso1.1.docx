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Arial Unicode MS"/>
    <w:panose1 w:val="020B06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77D"/>
    <w:rsid w:val="00062F8F"/>
    <w:rsid w:val="00162E13"/>
    <w:rsid w:val="001A677D"/>
    <w:rsid w:val="00210D08"/>
    <w:rsid w:val="00246E4E"/>
    <w:rsid w:val="002D0521"/>
    <w:rsid w:val="00315DF0"/>
    <w:rsid w:val="00327EA1"/>
    <w:rsid w:val="00340910"/>
    <w:rsid w:val="00342839"/>
    <w:rsid w:val="00381EF8"/>
    <w:rsid w:val="004241E5"/>
    <w:rsid w:val="004C7BC9"/>
    <w:rsid w:val="00502B52"/>
    <w:rsid w:val="00521A9D"/>
    <w:rsid w:val="0052431A"/>
    <w:rsid w:val="005350B4"/>
    <w:rsid w:val="00535F0C"/>
    <w:rsid w:val="005E0F87"/>
    <w:rsid w:val="005E704C"/>
    <w:rsid w:val="00650176"/>
    <w:rsid w:val="00652A01"/>
    <w:rsid w:val="00657157"/>
    <w:rsid w:val="006F6D69"/>
    <w:rsid w:val="0076466F"/>
    <w:rsid w:val="007E2A09"/>
    <w:rsid w:val="00806A60"/>
    <w:rsid w:val="00852D90"/>
    <w:rsid w:val="0087552D"/>
    <w:rsid w:val="008A2161"/>
    <w:rsid w:val="008D4AB4"/>
    <w:rsid w:val="00900E32"/>
    <w:rsid w:val="00946655"/>
    <w:rsid w:val="00984817"/>
    <w:rsid w:val="0099638C"/>
    <w:rsid w:val="009D2D39"/>
    <w:rsid w:val="009F48DB"/>
    <w:rsid w:val="00A13C76"/>
    <w:rsid w:val="00AE339C"/>
    <w:rsid w:val="00B0535F"/>
    <w:rsid w:val="00B07677"/>
    <w:rsid w:val="00BB1960"/>
    <w:rsid w:val="00C2009F"/>
    <w:rsid w:val="00C20FC8"/>
    <w:rsid w:val="00C24251"/>
    <w:rsid w:val="00CB02A0"/>
    <w:rsid w:val="00CF40D8"/>
    <w:rsid w:val="00DC083A"/>
    <w:rsid w:val="00DD55D9"/>
    <w:rsid w:val="00DF14A1"/>
    <w:rsid w:val="00EA3D45"/>
    <w:rsid w:val="00F61A84"/>
    <w:rsid w:val="00FD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940F83F-55D1-4A4A-AC37-87C67EEF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B97"/>
    <w:pPr>
      <w:spacing w:after="160"/>
    </w:pPr>
  </w:style>
  <w:style w:type="paragraph" w:styleId="Ttulo1">
    <w:name w:val="heading 1"/>
    <w:basedOn w:val="Normal"/>
    <w:next w:val="Normal"/>
    <w:link w:val="Ttulo1Car"/>
    <w:uiPriority w:val="1"/>
    <w:qFormat/>
    <w:rsid w:val="00C24251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sid w:val="00C2425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rsid w:val="00C24251"/>
    <w:pPr>
      <w:numPr>
        <w:numId w:val="5"/>
      </w:numPr>
      <w:spacing w:after="120"/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Puesto">
    <w:name w:val="Title"/>
    <w:basedOn w:val="Normal"/>
    <w:next w:val="Normal"/>
    <w:link w:val="Puest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de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deinformes">
    <w:name w:val="tabla de informes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327EA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327E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21C718D9F640CEB1A6DCEAED1B0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90BC7-A41C-45BD-A9FD-A3C81E49AE18}"/>
      </w:docPartPr>
      <w:docPartBody>
        <w:p w:rsidR="00EE290F" w:rsidRDefault="00F50BC1">
          <w:pPr>
            <w:pStyle w:val="EC21C718D9F640CEB1A6DCEAED1B0000"/>
          </w:pPr>
          <w:r w:rsidRPr="00C84D22">
            <w:t>[Nombre de la asignatura]</w:t>
          </w:r>
        </w:p>
      </w:docPartBody>
    </w:docPart>
    <w:docPart>
      <w:docPartPr>
        <w:name w:val="40A121DA602045C0842647E77B91A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BF058-EF15-47E9-910A-766E00ABCFC9}"/>
      </w:docPartPr>
      <w:docPartBody>
        <w:p w:rsidR="00EE290F" w:rsidRDefault="00F50BC1">
          <w:pPr>
            <w:pStyle w:val="40A121DA602045C0842647E77B91AD9C"/>
          </w:pPr>
          <w:r w:rsidRPr="00C84D22"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Arial Unicode MS"/>
    <w:panose1 w:val="020B06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C1"/>
    <w:rsid w:val="0060731B"/>
    <w:rsid w:val="008C7287"/>
    <w:rsid w:val="00DF2281"/>
    <w:rsid w:val="00EE290F"/>
    <w:rsid w:val="00F5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36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120" w:after="12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EFF067B5BFFD4E99AC1B3D3A0711BAD5">
    <w:name w:val="EFF067B5BFFD4E99AC1B3D3A0711BAD5"/>
  </w:style>
  <w:style w:type="paragraph" w:customStyle="1" w:styleId="EC21C718D9F640CEB1A6DCEAED1B0000">
    <w:name w:val="EC21C718D9F640CEB1A6DCEAED1B0000"/>
  </w:style>
  <w:style w:type="paragraph" w:customStyle="1" w:styleId="40A121DA602045C0842647E77B91AD9C">
    <w:name w:val="40A121DA602045C0842647E77B91AD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2016-02-10T00:00:00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E874D-8D53-4341-8BA4-32C897981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68C7AB-ECC3-40AC-991C-0A9ACAE5A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1</TotalTime>
  <Pages>6</Pages>
  <Words>442</Words>
  <Characters>2435</Characters>
  <Application>Microsoft Office Word</Application>
  <DocSecurity>0</DocSecurity>
  <Lines>20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Encabezados</vt:lpstr>
      </vt:variant>
      <vt:variant>
        <vt:i4>5</vt:i4>
      </vt:variant>
    </vt:vector>
  </HeadingPairs>
  <TitlesOfParts>
    <vt:vector size="7" baseType="lpstr">
      <vt:lpstr>Caso de uso</vt:lpstr>
      <vt:lpstr/>
      <vt:lpstr>&lt;Ya puede empezar</vt:lpstr>
      <vt:lpstr>Déjelo perfecto</vt:lpstr>
      <vt:lpstr>Termínelo con un último toque</vt:lpstr>
      <vt:lpstr>    Agregar una tabla de contenido</vt:lpstr>
      <vt:lpstr>    Agregar una bibliografía</vt:lpstr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</dc:title>
  <dc:subject>Estimacion basada en caso de uso</dc:subject>
  <dc:creator>Felipe Hernández Cruz</dc:creator>
  <cp:keywords>Calidad en el desarrollo de Software</cp:keywords>
  <cp:lastModifiedBy>Felipe Hdez Cruz</cp:lastModifiedBy>
  <cp:revision>2</cp:revision>
  <dcterms:created xsi:type="dcterms:W3CDTF">2016-02-15T15:11:00Z</dcterms:created>
  <dcterms:modified xsi:type="dcterms:W3CDTF">2016-02-15T15:11:00Z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