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51"/>
    <w:rsid w:val="00062F8F"/>
    <w:rsid w:val="00162E13"/>
    <w:rsid w:val="00210D08"/>
    <w:rsid w:val="00246E4E"/>
    <w:rsid w:val="002D0521"/>
    <w:rsid w:val="00315DF0"/>
    <w:rsid w:val="00340910"/>
    <w:rsid w:val="004241E5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E2A09"/>
    <w:rsid w:val="00806A60"/>
    <w:rsid w:val="00852D90"/>
    <w:rsid w:val="0087552D"/>
    <w:rsid w:val="008A2161"/>
    <w:rsid w:val="008D4AB4"/>
    <w:rsid w:val="0099638C"/>
    <w:rsid w:val="009D2D39"/>
    <w:rsid w:val="009F48DB"/>
    <w:rsid w:val="00A13C76"/>
    <w:rsid w:val="00A20882"/>
    <w:rsid w:val="00AE339C"/>
    <w:rsid w:val="00BB1960"/>
    <w:rsid w:val="00BC2251"/>
    <w:rsid w:val="00C2009F"/>
    <w:rsid w:val="00C24251"/>
    <w:rsid w:val="00CB02A0"/>
    <w:rsid w:val="00CF40D8"/>
    <w:rsid w:val="00D64410"/>
    <w:rsid w:val="00DC083A"/>
    <w:rsid w:val="00DD55D9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8091C2-E1C4-4BC1-9950-A6E8058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B1314263E8456C8D2A0EE03002E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DB32-6A95-4DF5-86A5-83EEBC8FA164}"/>
      </w:docPartPr>
      <w:docPartBody>
        <w:p w:rsidR="00000000" w:rsidRDefault="001E7A04">
          <w:pPr>
            <w:pStyle w:val="D6B1314263E8456C8D2A0EE03002E2A5"/>
          </w:pPr>
          <w:r w:rsidRPr="00C84D22">
            <w:t>[Nombre de la asignatura]</w:t>
          </w:r>
        </w:p>
      </w:docPartBody>
    </w:docPart>
    <w:docPart>
      <w:docPartPr>
        <w:name w:val="B51821DD066E4B208E1E474FDFD62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80B7D-FFB3-4FC1-8BDF-B17BC0DF0A92}"/>
      </w:docPartPr>
      <w:docPartBody>
        <w:p w:rsidR="00000000" w:rsidRDefault="001E7A04">
          <w:pPr>
            <w:pStyle w:val="B51821DD066E4B208E1E474FDFD62FDE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04"/>
    <w:rsid w:val="001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E550CB5B6B64D14A633985CF1A28C31">
    <w:name w:val="8E550CB5B6B64D14A633985CF1A28C31"/>
  </w:style>
  <w:style w:type="paragraph" w:customStyle="1" w:styleId="D6B1314263E8456C8D2A0EE03002E2A5">
    <w:name w:val="D6B1314263E8456C8D2A0EE03002E2A5"/>
  </w:style>
  <w:style w:type="paragraph" w:customStyle="1" w:styleId="B51821DD066E4B208E1E474FDFD62FDE">
    <w:name w:val="B51821DD066E4B208E1E474FDFD62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CA6F7-2BF6-4F86-A54C-236B4918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basada en caso de uso y líneas de código</dc:title>
  <dc:subject>Estamacion</dc:subject>
  <dc:creator>Felipe Hernández Cruz</dc:creator>
  <cp:keywords>Calidad en el desarrollo de software</cp:keywords>
  <cp:lastModifiedBy>Felipe Hdez Cruz</cp:lastModifiedBy>
  <cp:revision>1</cp:revision>
  <dcterms:created xsi:type="dcterms:W3CDTF">2016-02-16T00:54:00Z</dcterms:created>
  <dcterms:modified xsi:type="dcterms:W3CDTF">2016-02-16T00:58:00Z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